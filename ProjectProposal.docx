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C1" w:rsidRDefault="008D320C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800"/>
                  </w:tblGrid>
                  <w:tr w:rsidR="00E13FC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E13FC1" w:rsidRDefault="00E13FC1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E13FC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E13FC1" w:rsidRDefault="00E13FC1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13FC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E13FC1" w:rsidRDefault="00E13FC1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E13FC1" w:rsidRDefault="00E13FC1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  <w:proofErr w:type="spellStart"/>
      <w:r w:rsidR="00694DC9">
        <w:t>Ope</w:t>
      </w:r>
      <w:proofErr w:type="spellEnd"/>
    </w:p>
    <w:p w:rsidR="00694DC9" w:rsidRDefault="00694DC9" w:rsidP="00694DC9">
      <w:pPr>
        <w:pStyle w:val="PersonalName"/>
        <w:jc w:val="center"/>
      </w:pPr>
      <w:r>
        <w:t xml:space="preserve">Project proposal-Scheduling algorithm </w:t>
      </w:r>
    </w:p>
    <w:sdt>
      <w:sdtPr>
        <w:alias w:val="Resume Name"/>
        <w:tag w:val="Resume Name"/>
        <w:id w:val="707398252"/>
        <w:placeholder>
          <w:docPart w:val="3F6D64B7444E4C01A3ABA0403125B822"/>
        </w:placeholder>
        <w:docPartList>
          <w:docPartGallery w:val="Quick Parts"/>
          <w:docPartCategory w:val=" Resume Name"/>
        </w:docPartList>
      </w:sdtPr>
      <w:sdtEndPr/>
      <w:sdtContent>
        <w:p w:rsidR="00E13FC1" w:rsidRDefault="00E13FC1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E13FC1" w:rsidTr="00E47EA5">
            <w:trPr>
              <w:trHeight w:val="2343"/>
            </w:trPr>
            <w:tc>
              <w:tcPr>
                <w:tcW w:w="2500" w:type="pct"/>
              </w:tcPr>
              <w:p w:rsidR="00E13FC1" w:rsidRPr="00694DC9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7EA5">
                  <w:rPr>
                    <w:rFonts w:ascii="Times New Roman" w:hAnsi="Times New Roman"/>
                    <w:color w:val="D34817" w:themeColor="accent1"/>
                    <w:sz w:val="28"/>
                    <w:szCs w:val="28"/>
                  </w:rPr>
                  <w:t>Group No</w:t>
                </w:r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: 13</w:t>
                </w:r>
              </w:p>
              <w:p w:rsidR="00E13FC1" w:rsidRPr="00694DC9" w:rsidRDefault="00E13FC1">
                <w:pPr>
                  <w:pStyle w:val="NoSpacing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</w:p>
              <w:p w:rsidR="00E13FC1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7EA5">
                  <w:rPr>
                    <w:rFonts w:ascii="Times New Roman" w:hAnsi="Times New Roman"/>
                    <w:color w:val="D34817" w:themeColor="accent1"/>
                    <w:sz w:val="28"/>
                    <w:szCs w:val="28"/>
                  </w:rPr>
                  <w:t>Group Name</w:t>
                </w:r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 xml:space="preserve">: </w:t>
                </w:r>
                <w:proofErr w:type="spellStart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GuideSpark</w:t>
                </w:r>
                <w:proofErr w:type="spellEnd"/>
              </w:p>
              <w:p w:rsidR="00694DC9" w:rsidRPr="00694DC9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E13FC1" w:rsidRPr="00E47EA5" w:rsidRDefault="00694DC9">
                <w:pPr>
                  <w:pStyle w:val="NoSpacing"/>
                  <w:rPr>
                    <w:rFonts w:ascii="Times New Roman" w:hAnsi="Times New Roman"/>
                    <w:color w:val="D34817" w:themeColor="accent1"/>
                    <w:sz w:val="28"/>
                    <w:szCs w:val="28"/>
                  </w:rPr>
                </w:pPr>
                <w:r w:rsidRPr="00E47EA5">
                  <w:rPr>
                    <w:rFonts w:ascii="Times New Roman" w:hAnsi="Times New Roman"/>
                    <w:color w:val="D34817" w:themeColor="accent1"/>
                    <w:sz w:val="28"/>
                    <w:szCs w:val="28"/>
                  </w:rPr>
                  <w:t>Group Members:</w:t>
                </w:r>
              </w:p>
              <w:p w:rsidR="00694DC9" w:rsidRPr="00694DC9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H.P.Asela</w:t>
                </w:r>
                <w:proofErr w:type="spellEnd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 xml:space="preserve"> 130045U</w:t>
                </w:r>
              </w:p>
              <w:p w:rsidR="00694DC9" w:rsidRPr="00694DC9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B.L.N.Dewappriya</w:t>
                </w:r>
                <w:proofErr w:type="spellEnd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 xml:space="preserve"> 130121B</w:t>
                </w:r>
              </w:p>
              <w:p w:rsidR="00694DC9" w:rsidRPr="00694DC9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P.K.N.Indunil</w:t>
                </w:r>
                <w:proofErr w:type="spellEnd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 xml:space="preserve"> 130217B</w:t>
                </w:r>
              </w:p>
              <w:p w:rsidR="00694DC9" w:rsidRPr="00694DC9" w:rsidRDefault="00694DC9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H.U.K.G.Uthpala</w:t>
                </w:r>
                <w:proofErr w:type="spellEnd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 xml:space="preserve"> 130610A</w:t>
                </w:r>
              </w:p>
              <w:p w:rsidR="00E13FC1" w:rsidRDefault="00694DC9" w:rsidP="00694DC9">
                <w:pPr>
                  <w:pStyle w:val="NoSpacing"/>
                </w:pPr>
                <w:proofErr w:type="spellStart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>D.Wellappili</w:t>
                </w:r>
                <w:proofErr w:type="spellEnd"/>
                <w:r w:rsidRPr="00694DC9">
                  <w:rPr>
                    <w:rFonts w:ascii="Times New Roman" w:hAnsi="Times New Roman"/>
                    <w:sz w:val="24"/>
                    <w:szCs w:val="24"/>
                  </w:rPr>
                  <w:t xml:space="preserve"> 130645J</w:t>
                </w:r>
              </w:p>
            </w:tc>
            <w:tc>
              <w:tcPr>
                <w:tcW w:w="2500" w:type="pct"/>
              </w:tcPr>
              <w:p w:rsidR="00E13FC1" w:rsidRDefault="00E13FC1">
                <w:pPr>
                  <w:pStyle w:val="NoSpacing"/>
                  <w:jc w:val="right"/>
                </w:pPr>
              </w:p>
            </w:tc>
          </w:tr>
          <w:tr w:rsidR="00694DC9" w:rsidTr="00E47EA5">
            <w:trPr>
              <w:trHeight w:val="436"/>
            </w:trPr>
            <w:tc>
              <w:tcPr>
                <w:tcW w:w="2500" w:type="pct"/>
              </w:tcPr>
              <w:p w:rsidR="00694DC9" w:rsidRDefault="00694DC9" w:rsidP="00694DC9">
                <w:pPr>
                  <w:pStyle w:val="PersonalName"/>
                  <w:jc w:val="center"/>
                </w:pPr>
              </w:p>
            </w:tc>
            <w:tc>
              <w:tcPr>
                <w:tcW w:w="2500" w:type="pct"/>
              </w:tcPr>
              <w:p w:rsidR="00694DC9" w:rsidRDefault="00694DC9">
                <w:pPr>
                  <w:pStyle w:val="NoSpacing"/>
                  <w:jc w:val="right"/>
                </w:pPr>
              </w:p>
            </w:tc>
          </w:tr>
        </w:tbl>
        <w:p w:rsidR="00E13FC1" w:rsidRDefault="008D320C"/>
      </w:sdtContent>
    </w:sdt>
    <w:p w:rsidR="00E13FC1" w:rsidRDefault="00694DC9">
      <w:pPr>
        <w:pStyle w:val="Section"/>
      </w:pPr>
      <w:r>
        <w:t>Scheduling Algorithm we are going to implement</w:t>
      </w:r>
    </w:p>
    <w:p w:rsidR="00E13FC1" w:rsidRDefault="00AD163F">
      <w:pPr>
        <w:pStyle w:val="SubsectionText"/>
        <w:rPr>
          <w:b/>
          <w:sz w:val="36"/>
          <w:szCs w:val="36"/>
        </w:rPr>
      </w:pPr>
      <w:r w:rsidRPr="00374FCB">
        <w:rPr>
          <w:b/>
          <w:sz w:val="36"/>
          <w:szCs w:val="36"/>
        </w:rPr>
        <w:t>Shortest remaining time next</w:t>
      </w:r>
    </w:p>
    <w:p w:rsidR="00A66582" w:rsidRDefault="00A66582">
      <w:pPr>
        <w:pStyle w:val="SubsectionText"/>
        <w:rPr>
          <w:b/>
          <w:sz w:val="28"/>
          <w:szCs w:val="28"/>
        </w:rPr>
      </w:pPr>
      <w:r>
        <w:rPr>
          <w:b/>
          <w:sz w:val="28"/>
          <w:szCs w:val="28"/>
        </w:rPr>
        <w:t>We are going to implement and show how this preemptive scheduling algorithm by a user friendly GUI.</w:t>
      </w:r>
    </w:p>
    <w:p w:rsidR="00A66582" w:rsidRDefault="00A66582">
      <w:pPr>
        <w:pStyle w:val="SubsectionText"/>
        <w:rPr>
          <w:b/>
          <w:sz w:val="28"/>
          <w:szCs w:val="28"/>
        </w:rPr>
      </w:pPr>
      <w:r>
        <w:rPr>
          <w:b/>
          <w:sz w:val="28"/>
          <w:szCs w:val="28"/>
        </w:rPr>
        <w:t>What is in our mind can be given as the following GUI.</w:t>
      </w:r>
    </w:p>
    <w:p w:rsidR="00917F04" w:rsidRDefault="00917F04">
      <w:pPr>
        <w:pStyle w:val="SubsectionText"/>
        <w:rPr>
          <w:b/>
          <w:sz w:val="28"/>
          <w:szCs w:val="28"/>
        </w:rPr>
      </w:pPr>
    </w:p>
    <w:p w:rsidR="00917F04" w:rsidRDefault="00917F04" w:rsidP="00917F04">
      <w:pPr>
        <w:pStyle w:val="Section"/>
      </w:pPr>
      <w:r>
        <w:t>Tasks divided among members</w:t>
      </w:r>
    </w:p>
    <w:p w:rsidR="00917F04" w:rsidRPr="00694DC9" w:rsidRDefault="00917F04" w:rsidP="00917F04">
      <w:pPr>
        <w:pStyle w:val="ListBullet"/>
        <w:rPr>
          <w:rStyle w:val="SubsectionDateChar1"/>
          <w:rFonts w:asciiTheme="minorHAnsi" w:hAnsiTheme="minorHAnsi"/>
          <w:color w:val="000000" w:themeColor="text1"/>
          <w:spacing w:val="0"/>
          <w:sz w:val="22"/>
          <w:szCs w:val="20"/>
        </w:rPr>
      </w:pPr>
      <w:r>
        <w:rPr>
          <w:rStyle w:val="SubsectionDateChar1"/>
        </w:rPr>
        <w:t>Identifying the needed tools- 130217B,130045U</w:t>
      </w:r>
    </w:p>
    <w:p w:rsidR="00917F04" w:rsidRPr="00E47EA5" w:rsidRDefault="00917F04" w:rsidP="00917F04">
      <w:pPr>
        <w:pStyle w:val="ListBullet"/>
        <w:rPr>
          <w:rStyle w:val="SubsectionDateChar1"/>
          <w:rFonts w:asciiTheme="minorHAnsi" w:hAnsiTheme="minorHAnsi"/>
          <w:color w:val="000000" w:themeColor="text1"/>
          <w:spacing w:val="0"/>
          <w:sz w:val="22"/>
          <w:szCs w:val="20"/>
        </w:rPr>
      </w:pPr>
      <w:r>
        <w:rPr>
          <w:rStyle w:val="SubsectionDateChar1"/>
        </w:rPr>
        <w:t>Designing the basic algorithm-all 5 members</w:t>
      </w:r>
    </w:p>
    <w:p w:rsidR="00917F04" w:rsidRPr="00694DC9" w:rsidRDefault="00917F04" w:rsidP="00917F04">
      <w:pPr>
        <w:pStyle w:val="ListBullet"/>
        <w:rPr>
          <w:rStyle w:val="SubsectionDateChar1"/>
          <w:rFonts w:asciiTheme="minorHAnsi" w:hAnsiTheme="minorHAnsi"/>
          <w:color w:val="000000" w:themeColor="text1"/>
          <w:spacing w:val="0"/>
          <w:sz w:val="22"/>
          <w:szCs w:val="20"/>
        </w:rPr>
      </w:pPr>
      <w:r>
        <w:rPr>
          <w:rStyle w:val="SubsectionDateChar1"/>
        </w:rPr>
        <w:t>Depending on the way implemented, identifying data structures needed-130645J,130217B,130121B</w:t>
      </w:r>
    </w:p>
    <w:p w:rsidR="00917F04" w:rsidRPr="00694DC9" w:rsidRDefault="00917F04" w:rsidP="00917F04">
      <w:pPr>
        <w:pStyle w:val="ListBullet"/>
        <w:rPr>
          <w:rStyle w:val="SubsectionDateChar1"/>
          <w:rFonts w:asciiTheme="minorHAnsi" w:hAnsiTheme="minorHAnsi"/>
          <w:color w:val="000000" w:themeColor="text1"/>
          <w:spacing w:val="0"/>
          <w:sz w:val="22"/>
          <w:szCs w:val="20"/>
        </w:rPr>
      </w:pPr>
      <w:r>
        <w:rPr>
          <w:rStyle w:val="SubsectionDateChar1"/>
        </w:rPr>
        <w:t>Creating the GUI needed-130610A,130645J</w:t>
      </w:r>
    </w:p>
    <w:p w:rsidR="00917F04" w:rsidRDefault="00917F04" w:rsidP="00917F04">
      <w:pPr>
        <w:pStyle w:val="ListBullet"/>
      </w:pPr>
      <w:r>
        <w:rPr>
          <w:rStyle w:val="SubsectionDateChar1"/>
        </w:rPr>
        <w:t>Coding the algorithm-130121B,130045U,130610A</w:t>
      </w:r>
    </w:p>
    <w:p w:rsidR="00917F04" w:rsidRDefault="00917F04" w:rsidP="00917F04">
      <w:pPr>
        <w:pStyle w:val="Section"/>
      </w:pPr>
      <w:r>
        <w:t>The language we are going to use</w:t>
      </w:r>
    </w:p>
    <w:p w:rsidR="00917F04" w:rsidRDefault="00917F04" w:rsidP="00917F04">
      <w:pPr>
        <w:pStyle w:val="Subsection"/>
      </w:pPr>
      <w:proofErr w:type="gramStart"/>
      <w:r>
        <w:rPr>
          <w:rStyle w:val="SubsectionDateChar1"/>
        </w:rPr>
        <w:t>Java(</w:t>
      </w:r>
      <w:proofErr w:type="gramEnd"/>
      <w:r>
        <w:rPr>
          <w:rStyle w:val="SubsectionDateChar1"/>
        </w:rPr>
        <w:t>IDE-</w:t>
      </w:r>
      <w:proofErr w:type="spellStart"/>
      <w:r>
        <w:rPr>
          <w:rStyle w:val="SubsectionDateChar1"/>
        </w:rPr>
        <w:t>Netbeans</w:t>
      </w:r>
      <w:proofErr w:type="spellEnd"/>
      <w:r>
        <w:rPr>
          <w:rStyle w:val="SubsectionDateChar1"/>
        </w:rPr>
        <w:t>)</w:t>
      </w:r>
    </w:p>
    <w:p w:rsidR="00917F04" w:rsidRDefault="00917F04" w:rsidP="00917F04">
      <w:pPr>
        <w:spacing w:after="200"/>
      </w:pPr>
    </w:p>
    <w:p w:rsidR="00917F04" w:rsidRDefault="00917F04">
      <w:pPr>
        <w:pStyle w:val="SubsectionText"/>
        <w:rPr>
          <w:b/>
          <w:sz w:val="28"/>
          <w:szCs w:val="28"/>
        </w:rPr>
      </w:pPr>
    </w:p>
    <w:p w:rsidR="00A66582" w:rsidRPr="00A66582" w:rsidRDefault="00917F04">
      <w:pPr>
        <w:pStyle w:val="SubsectionText"/>
        <w:rPr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2080FDF" wp14:editId="7E099478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582" w:rsidRPr="00A66582" w:rsidSect="00E13FC1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20C" w:rsidRDefault="008D320C">
      <w:r>
        <w:separator/>
      </w:r>
    </w:p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</w:endnote>
  <w:endnote w:type="continuationSeparator" w:id="0">
    <w:p w:rsidR="008D320C" w:rsidRDefault="008D320C">
      <w:r>
        <w:continuationSeparator/>
      </w:r>
    </w:p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C1" w:rsidRDefault="008D320C">
    <w:pPr>
      <w:pStyle w:val="Footer"/>
    </w:pPr>
    <w:r>
      <w:rPr>
        <w:noProof/>
      </w:rPr>
      <w:pict>
        <v:rect id="_x0000_s20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5" inset="3.6pt,,14.4pt,7.2pt">
            <w:txbxContent>
              <w:sdt>
                <w:sdtPr>
                  <w:id w:val="805325498"/>
                  <w:placeholder>
                    <w:docPart w:val="F96CFBDD67DB4122BEEA37914016560A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E13FC1" w:rsidRDefault="00694DC9">
                    <w:pPr>
                      <w:pStyle w:val="GrayText"/>
                    </w:pPr>
                    <w:r>
                      <w:t>Windows User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0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63" inset="0,0,0,0">
            <w:txbxContent>
              <w:p w:rsidR="00E13FC1" w:rsidRDefault="00B4194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8A41CE">
                  <w:instrText xml:space="preserve"> PAGE  \* Arabic  \* MERGEFORMAT </w:instrText>
                </w:r>
                <w:r>
                  <w:fldChar w:fldCharType="separate"/>
                </w:r>
                <w:r w:rsidR="00600C1F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C1" w:rsidRDefault="008D320C">
    <w:pPr>
      <w:rPr>
        <w:sz w:val="10"/>
        <w:szCs w:val="10"/>
      </w:rPr>
    </w:pPr>
    <w:r>
      <w:rPr>
        <w:noProof/>
        <w:sz w:val="10"/>
        <w:szCs w:val="10"/>
      </w:rPr>
      <w:pict>
        <v:rect id="_x0000_s2068" style="position:absolute;margin-left:-276.2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E13FC1" w:rsidRDefault="00694DC9">
                    <w:pPr>
                      <w:pStyle w:val="GrayText"/>
                    </w:pPr>
                    <w:r>
                      <w:t>Windows User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0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066" style="position:absolute;margin-left:36.0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6" inset="0,0,0,0">
            <w:txbxContent>
              <w:p w:rsidR="00E13FC1" w:rsidRDefault="00B4194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8A41CE">
                  <w:instrText xml:space="preserve"> PAGE  \* Arabic  \* MERGEFORMAT </w:instrText>
                </w:r>
                <w:r>
                  <w:fldChar w:fldCharType="separate"/>
                </w:r>
                <w:r w:rsidR="00917F04" w:rsidRPr="00917F04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E13FC1" w:rsidRDefault="00E13FC1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C1" w:rsidRDefault="008D320C">
    <w:pPr>
      <w:pStyle w:val="Footer"/>
    </w:pPr>
    <w:r>
      <w:rPr>
        <w:noProof/>
        <w:lang w:eastAsia="en-US"/>
      </w:rPr>
      <w:pict>
        <v:roundrect id="_x0000_s20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058" style="position:absolute;margin-left:1.6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58" inset="0,0,0,0">
            <w:txbxContent>
              <w:p w:rsidR="00E13FC1" w:rsidRDefault="00E13FC1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20C" w:rsidRDefault="008D320C">
      <w:r>
        <w:separator/>
      </w:r>
    </w:p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</w:footnote>
  <w:footnote w:type="continuationSeparator" w:id="0">
    <w:p w:rsidR="008D320C" w:rsidRDefault="008D320C">
      <w:r>
        <w:continuationSeparator/>
      </w:r>
    </w:p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  <w:p w:rsidR="008D320C" w:rsidRDefault="008D320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2B1C5BF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A76DF7"/>
    <w:rsid w:val="002D02DA"/>
    <w:rsid w:val="00374FCB"/>
    <w:rsid w:val="00600C1F"/>
    <w:rsid w:val="00694DC9"/>
    <w:rsid w:val="006C7B56"/>
    <w:rsid w:val="008A41CE"/>
    <w:rsid w:val="008D320C"/>
    <w:rsid w:val="00917F04"/>
    <w:rsid w:val="00962171"/>
    <w:rsid w:val="00A66582"/>
    <w:rsid w:val="00A76DF7"/>
    <w:rsid w:val="00AD163F"/>
    <w:rsid w:val="00AF4491"/>
    <w:rsid w:val="00B41947"/>
    <w:rsid w:val="00E13FC1"/>
    <w:rsid w:val="00E47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5:docId w15:val="{26DA4C11-2D93-4D2E-85B2-0B8B1DA8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FC1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E13FC1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3FC1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C1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3FC1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3FC1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C1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C1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C1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C1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C1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C1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C1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C1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C1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C1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C1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C1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C1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E13FC1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3FC1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E13FC1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FC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E13FC1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E13FC1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E13FC1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E13FC1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E13FC1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E13FC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E13FC1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E13FC1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E13FC1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E13FC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E13FC1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E13FC1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3FC1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13FC1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E13FC1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E13F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3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FC1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13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FC1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C1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E13FC1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E13FC1"/>
    <w:pPr>
      <w:spacing w:after="0" w:line="240" w:lineRule="auto"/>
    </w:pPr>
  </w:style>
  <w:style w:type="paragraph" w:styleId="BlockText">
    <w:name w:val="Block Text"/>
    <w:aliases w:val="Block Quote"/>
    <w:uiPriority w:val="40"/>
    <w:rsid w:val="00E13FC1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E13FC1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13FC1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13FC1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13FC1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13FC1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13FC1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E13FC1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E13FC1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E13FC1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13FC1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13FC1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E13FC1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E13FC1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E13FC1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E13FC1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E13FC1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E13FC1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E13FC1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E13FC1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E13FC1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E13FC1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E13FC1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E13FC1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E1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6D64B7444E4C01A3ABA0403125B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735A-6EC0-4228-888F-C7019D6B6D17}"/>
      </w:docPartPr>
      <w:docPartBody>
        <w:p w:rsidR="00154382" w:rsidRDefault="009772C6">
          <w:pPr>
            <w:pStyle w:val="3F6D64B7444E4C01A3ABA0403125B82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96CFBDD67DB4122BEEA379140165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EF923-5FD8-4FC8-B03C-1E6A829B2B89}"/>
      </w:docPartPr>
      <w:docPartBody>
        <w:p w:rsidR="00154382" w:rsidRDefault="009772C6">
          <w:pPr>
            <w:pStyle w:val="F96CFBDD67DB4122BEEA37914016560A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6D21"/>
    <w:rsid w:val="00154382"/>
    <w:rsid w:val="001F6D21"/>
    <w:rsid w:val="00952898"/>
    <w:rsid w:val="009772C6"/>
    <w:rsid w:val="00C73E96"/>
    <w:rsid w:val="00EA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538"/>
    <w:rPr>
      <w:color w:val="808080"/>
    </w:rPr>
  </w:style>
  <w:style w:type="paragraph" w:customStyle="1" w:styleId="3F6D64B7444E4C01A3ABA0403125B822">
    <w:name w:val="3F6D64B7444E4C01A3ABA0403125B822"/>
    <w:rsid w:val="00EA4538"/>
  </w:style>
  <w:style w:type="paragraph" w:customStyle="1" w:styleId="9DFC16D0ACC541FAA52348633C12676D">
    <w:name w:val="9DFC16D0ACC541FAA52348633C12676D"/>
    <w:rsid w:val="00EA4538"/>
  </w:style>
  <w:style w:type="paragraph" w:customStyle="1" w:styleId="5530C00CA0BC4EC5BC33C3CAB3BB48BD">
    <w:name w:val="5530C00CA0BC4EC5BC33C3CAB3BB48BD"/>
    <w:rsid w:val="00EA4538"/>
  </w:style>
  <w:style w:type="paragraph" w:customStyle="1" w:styleId="13615DCC61264420AD5FA1E91AE1C9F2">
    <w:name w:val="13615DCC61264420AD5FA1E91AE1C9F2"/>
    <w:rsid w:val="00EA4538"/>
  </w:style>
  <w:style w:type="paragraph" w:customStyle="1" w:styleId="3875B16E408C4B2790E48D4B3677F79C">
    <w:name w:val="3875B16E408C4B2790E48D4B3677F79C"/>
    <w:rsid w:val="00EA4538"/>
  </w:style>
  <w:style w:type="paragraph" w:customStyle="1" w:styleId="9578F684682843C8A15C4B49C69EC869">
    <w:name w:val="9578F684682843C8A15C4B49C69EC869"/>
    <w:rsid w:val="00EA4538"/>
  </w:style>
  <w:style w:type="paragraph" w:customStyle="1" w:styleId="BC564B34A20A4C2891F9EF4B8A04CCB0">
    <w:name w:val="BC564B34A20A4C2891F9EF4B8A04CCB0"/>
    <w:rsid w:val="00EA4538"/>
  </w:style>
  <w:style w:type="character" w:customStyle="1" w:styleId="SubsectionDateChar1">
    <w:name w:val="Subsection Date Char1"/>
    <w:basedOn w:val="DefaultParagraphFont"/>
    <w:link w:val="SubsectionDate"/>
    <w:rsid w:val="00EA4538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EA4538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D3B0A9E1F1DC454B9253DCFFC4AE3BA8">
    <w:name w:val="D3B0A9E1F1DC454B9253DCFFC4AE3BA8"/>
    <w:rsid w:val="00EA4538"/>
  </w:style>
  <w:style w:type="paragraph" w:customStyle="1" w:styleId="472D3321FD34435CAC8BF27FE6699569">
    <w:name w:val="472D3321FD34435CAC8BF27FE6699569"/>
    <w:rsid w:val="00EA4538"/>
  </w:style>
  <w:style w:type="paragraph" w:customStyle="1" w:styleId="9ACE64CA405E4E05B190BFEADF2A50EC">
    <w:name w:val="9ACE64CA405E4E05B190BFEADF2A50EC"/>
    <w:rsid w:val="00EA4538"/>
  </w:style>
  <w:style w:type="paragraph" w:customStyle="1" w:styleId="F955A84FEA184CD29B6A475E8E32A509">
    <w:name w:val="F955A84FEA184CD29B6A475E8E32A509"/>
    <w:rsid w:val="00EA4538"/>
  </w:style>
  <w:style w:type="paragraph" w:customStyle="1" w:styleId="4818B97E354E4D85BDF700DBCCEE7453">
    <w:name w:val="4818B97E354E4D85BDF700DBCCEE7453"/>
    <w:rsid w:val="00EA4538"/>
  </w:style>
  <w:style w:type="paragraph" w:customStyle="1" w:styleId="86CD521D4C214C5A842994FF5870048A">
    <w:name w:val="86CD521D4C214C5A842994FF5870048A"/>
    <w:rsid w:val="00EA4538"/>
  </w:style>
  <w:style w:type="character" w:customStyle="1" w:styleId="subsectiondatechar">
    <w:name w:val="subsectiondatechar"/>
    <w:basedOn w:val="DefaultParagraphFont"/>
    <w:rsid w:val="00EA4538"/>
  </w:style>
  <w:style w:type="paragraph" w:customStyle="1" w:styleId="1CB20C7CA9C74DB0BBB7946898ACB164">
    <w:name w:val="1CB20C7CA9C74DB0BBB7946898ACB164"/>
    <w:rsid w:val="00EA4538"/>
  </w:style>
  <w:style w:type="paragraph" w:customStyle="1" w:styleId="B0AB00EAB01D4D6AAED2A0B8831E5BE2">
    <w:name w:val="B0AB00EAB01D4D6AAED2A0B8831E5BE2"/>
    <w:rsid w:val="00EA4538"/>
  </w:style>
  <w:style w:type="paragraph" w:customStyle="1" w:styleId="64669361661246BEAA5530B3932A75B8">
    <w:name w:val="64669361661246BEAA5530B3932A75B8"/>
    <w:rsid w:val="00EA4538"/>
  </w:style>
  <w:style w:type="paragraph" w:customStyle="1" w:styleId="22667280EB2E411485138AB3EA5E6A32">
    <w:name w:val="22667280EB2E411485138AB3EA5E6A32"/>
    <w:rsid w:val="00EA4538"/>
  </w:style>
  <w:style w:type="paragraph" w:customStyle="1" w:styleId="F96CFBDD67DB4122BEEA37914016560A">
    <w:name w:val="F96CFBDD67DB4122BEEA37914016560A"/>
    <w:rsid w:val="00EA4538"/>
  </w:style>
  <w:style w:type="paragraph" w:customStyle="1" w:styleId="F082B367501648D198F455968694B90D">
    <w:name w:val="F082B367501648D198F455968694B90D"/>
    <w:rsid w:val="00EA4538"/>
  </w:style>
  <w:style w:type="paragraph" w:customStyle="1" w:styleId="7D952134A5D14937971396E5D1EEAEEF">
    <w:name w:val="7D952134A5D14937971396E5D1EEAEEF"/>
    <w:rsid w:val="001F6D21"/>
  </w:style>
  <w:style w:type="paragraph" w:customStyle="1" w:styleId="9588CD9D84C74614A3CC553E4A7B4E0C">
    <w:name w:val="9588CD9D84C74614A3CC553E4A7B4E0C"/>
    <w:rsid w:val="001F6D21"/>
  </w:style>
  <w:style w:type="paragraph" w:customStyle="1" w:styleId="C29088218BA44774A9041C52ACC70191">
    <w:name w:val="C29088218BA44774A9041C52ACC70191"/>
    <w:rsid w:val="001F6D21"/>
  </w:style>
  <w:style w:type="paragraph" w:customStyle="1" w:styleId="38BD795F56124A35A517015D8D8F2A4E">
    <w:name w:val="38BD795F56124A35A517015D8D8F2A4E"/>
    <w:rsid w:val="001F6D21"/>
  </w:style>
  <w:style w:type="paragraph" w:customStyle="1" w:styleId="F31E8D984F304B4980B235B94333EA89">
    <w:name w:val="F31E8D984F304B4980B235B94333EA89"/>
    <w:rsid w:val="001F6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61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Gimhani</cp:lastModifiedBy>
  <cp:revision>7</cp:revision>
  <dcterms:created xsi:type="dcterms:W3CDTF">2015-06-25T06:33:00Z</dcterms:created>
  <dcterms:modified xsi:type="dcterms:W3CDTF">2015-07-05T02:03:00Z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